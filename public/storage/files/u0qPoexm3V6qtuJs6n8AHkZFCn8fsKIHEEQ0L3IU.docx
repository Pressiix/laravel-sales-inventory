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00"/>
        <w:gridCol w:w="6912"/>
      </w:tblGrid>
      <w:tr w:rsidR="00C420C8" w:rsidRPr="00E27F29" w14:paraId="6D1E9D46" w14:textId="77777777" w:rsidTr="00970A49">
        <w:tc>
          <w:tcPr>
            <w:tcW w:w="3600" w:type="dxa"/>
          </w:tcPr>
          <w:p w14:paraId="5E935058" w14:textId="68974AFB" w:rsidR="001F72ED" w:rsidRPr="00A954BF" w:rsidRDefault="00970A49" w:rsidP="00A954BF">
            <w:pPr>
              <w:pStyle w:val="Heading1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1F72ED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WATCHARAPHON PIAMPHUETNA</w:t>
            </w:r>
          </w:p>
          <w:p w14:paraId="547E2439" w14:textId="32999B4F" w:rsidR="001F72ED" w:rsidRPr="00A954BF" w:rsidRDefault="00654AD0" w:rsidP="001F72ED">
            <w:pPr>
              <w:pStyle w:val="Graphic"/>
              <w:spacing w:before="0"/>
              <w:ind w:left="180"/>
              <w:jc w:val="left"/>
              <w:rPr>
                <w:rFonts w:ascii="TH Niramit AS" w:hAnsi="TH Niramit AS" w:cs="TH Niramit AS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br/>
            </w:r>
            <w:r w:rsidR="001F72ED" w:rsidRPr="00A954BF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Age : </w:t>
            </w:r>
            <w:r w:rsidR="001F72ED" w:rsidRPr="00D9139E">
              <w:rPr>
                <w:rFonts w:ascii="TH Niramit AS" w:hAnsi="TH Niramit AS" w:cs="TH Niramit AS"/>
                <w:sz w:val="24"/>
                <w:szCs w:val="24"/>
              </w:rPr>
              <w:t>2</w:t>
            </w:r>
            <w:r w:rsidR="00FF3FF5">
              <w:rPr>
                <w:rFonts w:ascii="TH Niramit AS" w:hAnsi="TH Niramit AS" w:cs="TH Niramit AS" w:hint="cs"/>
                <w:sz w:val="24"/>
                <w:szCs w:val="24"/>
                <w:cs/>
                <w:lang w:bidi="th-TH"/>
              </w:rPr>
              <w:t>3</w:t>
            </w:r>
          </w:p>
          <w:p w14:paraId="064079E6" w14:textId="77777777" w:rsidR="00E27F29" w:rsidRPr="00A954BF" w:rsidRDefault="00E27F29" w:rsidP="001F72ED">
            <w:pPr>
              <w:pStyle w:val="Graphic"/>
              <w:spacing w:before="0"/>
              <w:ind w:left="180"/>
              <w:jc w:val="left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A954BF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Birthdate </w:t>
            </w:r>
            <w:r w:rsidR="001F72ED" w:rsidRPr="00A954BF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: </w:t>
            </w:r>
            <w:r w:rsidR="001F72ED" w:rsidRPr="00D9139E">
              <w:rPr>
                <w:rFonts w:ascii="TH Niramit AS" w:hAnsi="TH Niramit AS" w:cs="TH Niramit AS"/>
                <w:sz w:val="24"/>
                <w:szCs w:val="24"/>
              </w:rPr>
              <w:t>15 February 1996</w:t>
            </w:r>
          </w:p>
          <w:p w14:paraId="44DA00D4" w14:textId="45883E8A" w:rsidR="00C420C8" w:rsidRPr="00EC2021" w:rsidRDefault="006A14F7" w:rsidP="00EC2021">
            <w:pPr>
              <w:pStyle w:val="Graphic"/>
              <w:spacing w:before="0"/>
              <w:ind w:left="180"/>
              <w:jc w:val="left"/>
              <w:rPr>
                <w:rFonts w:ascii="TH Niramit AS" w:hAnsi="TH Niramit AS" w:cs="TH Niramit AS"/>
                <w:sz w:val="24"/>
                <w:szCs w:val="24"/>
              </w:rPr>
            </w:pPr>
            <w:r w:rsidRPr="00A954BF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ADDRESS :</w:t>
            </w:r>
            <w:r w:rsidRPr="00A954BF">
              <w:rPr>
                <w:rFonts w:ascii="TH Niramit AS" w:hAnsi="TH Niramit AS" w:cs="TH Niramit AS"/>
                <w:sz w:val="24"/>
                <w:szCs w:val="24"/>
              </w:rPr>
              <w:t xml:space="preserve"> 57/11 M.8 Huai</w:t>
            </w:r>
            <w:r w:rsidR="00E27F29" w:rsidRPr="00A954BF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A954BF">
              <w:rPr>
                <w:rFonts w:ascii="TH Niramit AS" w:hAnsi="TH Niramit AS" w:cs="TH Niramit AS"/>
                <w:sz w:val="24"/>
                <w:szCs w:val="24"/>
              </w:rPr>
              <w:t xml:space="preserve">Kamin Sub-district, </w:t>
            </w:r>
            <w:r w:rsidR="00654AD0">
              <w:rPr>
                <w:rFonts w:ascii="TH Niramit AS" w:hAnsi="TH Niramit AS" w:cs="TH Niramit AS"/>
                <w:sz w:val="24"/>
                <w:szCs w:val="24"/>
              </w:rPr>
              <w:br/>
            </w:r>
            <w:r w:rsidR="003262C0">
              <w:rPr>
                <w:rFonts w:ascii="TH Niramit AS" w:hAnsi="TH Niramit AS" w:cs="TH Niramit AS"/>
                <w:sz w:val="24"/>
                <w:szCs w:val="24"/>
              </w:rPr>
              <w:t xml:space="preserve">                 </w:t>
            </w:r>
            <w:r w:rsidRPr="00A954BF">
              <w:rPr>
                <w:rFonts w:ascii="TH Niramit AS" w:hAnsi="TH Niramit AS" w:cs="TH Niramit AS"/>
                <w:sz w:val="24"/>
                <w:szCs w:val="24"/>
              </w:rPr>
              <w:t>Nong</w:t>
            </w:r>
            <w:r w:rsidR="00E27F29" w:rsidRPr="00A954BF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A954BF">
              <w:rPr>
                <w:rFonts w:ascii="TH Niramit AS" w:hAnsi="TH Niramit AS" w:cs="TH Niramit AS"/>
                <w:sz w:val="24"/>
                <w:szCs w:val="24"/>
              </w:rPr>
              <w:t>Khae District,</w:t>
            </w:r>
            <w:r w:rsidR="00E27F29" w:rsidRPr="00A954BF">
              <w:rPr>
                <w:rFonts w:ascii="TH Niramit AS" w:hAnsi="TH Niramit AS" w:cs="TH Niramit AS"/>
                <w:sz w:val="24"/>
                <w:szCs w:val="24"/>
              </w:rPr>
              <w:t xml:space="preserve"> S</w:t>
            </w:r>
            <w:r w:rsidR="00C35A9F">
              <w:rPr>
                <w:rFonts w:ascii="TH Niramit AS" w:hAnsi="TH Niramit AS" w:cs="TH Niramit AS"/>
                <w:sz w:val="24"/>
                <w:szCs w:val="24"/>
              </w:rPr>
              <w:t>ar</w:t>
            </w:r>
            <w:r w:rsidR="00E27F29" w:rsidRPr="00A954BF">
              <w:rPr>
                <w:rFonts w:ascii="TH Niramit AS" w:hAnsi="TH Niramit AS" w:cs="TH Niramit AS"/>
                <w:sz w:val="24"/>
                <w:szCs w:val="24"/>
              </w:rPr>
              <w:t>abur</w:t>
            </w:r>
            <w:r w:rsidR="00C35A9F">
              <w:rPr>
                <w:rFonts w:ascii="TH Niramit AS" w:hAnsi="TH Niramit AS" w:cs="TH Niramit AS"/>
                <w:sz w:val="24"/>
                <w:szCs w:val="24"/>
              </w:rPr>
              <w:t>i</w:t>
            </w:r>
            <w:r w:rsidR="00E27F29" w:rsidRPr="00A954BF">
              <w:rPr>
                <w:rFonts w:ascii="TH Niramit AS" w:hAnsi="TH Niramit AS" w:cs="TH Niramit AS"/>
                <w:sz w:val="24"/>
                <w:szCs w:val="24"/>
              </w:rPr>
              <w:t xml:space="preserve"> ,</w:t>
            </w:r>
            <w:r w:rsidRPr="00A954BF">
              <w:rPr>
                <w:rFonts w:ascii="TH Niramit AS" w:hAnsi="TH Niramit AS" w:cs="TH Niramit AS"/>
                <w:sz w:val="24"/>
                <w:szCs w:val="24"/>
              </w:rPr>
              <w:t>18230</w:t>
            </w:r>
          </w:p>
          <w:p w14:paraId="1A491183" w14:textId="1ED75D80" w:rsidR="00C420C8" w:rsidRPr="00EC2021" w:rsidRDefault="00EC2021" w:rsidP="00EC2021">
            <w:pPr>
              <w:pStyle w:val="Heading3"/>
              <w:jc w:val="both"/>
              <w:rPr>
                <w:rFonts w:ascii="TH Niramit AS" w:hAnsi="TH Niramit AS" w:cs="TH Niramit AS"/>
                <w:sz w:val="24"/>
              </w:rPr>
            </w:pPr>
            <w:r>
              <w:rPr>
                <w:rFonts w:ascii="TH Niramit AS" w:hAnsi="TH Niramit AS" w:cs="TH Niramit AS"/>
                <w:caps w:val="0"/>
                <w:sz w:val="24"/>
              </w:rPr>
              <w:t xml:space="preserve">   </w:t>
            </w:r>
            <w:r w:rsidRPr="003262C0">
              <w:rPr>
                <w:rFonts w:ascii="TH Niramit AS" w:hAnsi="TH Niramit AS" w:cs="TH Niramit AS"/>
                <w:b/>
                <w:bCs/>
                <w:caps w:val="0"/>
                <w:sz w:val="24"/>
              </w:rPr>
              <w:t>EMAIL :</w:t>
            </w:r>
            <w:r>
              <w:rPr>
                <w:rFonts w:ascii="TH Niramit AS" w:hAnsi="TH Niramit AS" w:cs="TH Niramit AS"/>
                <w:caps w:val="0"/>
                <w:sz w:val="24"/>
              </w:rPr>
              <w:t xml:space="preserve"> </w:t>
            </w:r>
            <w:r w:rsidR="00A954BF" w:rsidRPr="00A954BF">
              <w:rPr>
                <w:rFonts w:ascii="TH Niramit AS" w:hAnsi="TH Niramit AS" w:cs="TH Niramit AS"/>
                <w:caps w:val="0"/>
                <w:sz w:val="24"/>
              </w:rPr>
              <w:t>watcharapon.piam@gmail.com</w:t>
            </w:r>
          </w:p>
          <w:p w14:paraId="00317CFA" w14:textId="0E4CE09C" w:rsidR="00C420C8" w:rsidRDefault="00EC2021" w:rsidP="00056ADE">
            <w:pPr>
              <w:pStyle w:val="Heading3"/>
              <w:tabs>
                <w:tab w:val="right" w:pos="3600"/>
              </w:tabs>
              <w:jc w:val="both"/>
              <w:rPr>
                <w:rFonts w:ascii="TH Niramit AS" w:hAnsi="TH Niramit AS" w:cs="TH Niramit AS"/>
                <w:sz w:val="24"/>
              </w:rPr>
            </w:pPr>
            <w:r>
              <w:rPr>
                <w:rFonts w:ascii="TH Niramit AS" w:hAnsi="TH Niramit AS" w:cs="TH Niramit AS"/>
                <w:sz w:val="24"/>
                <w:lang w:bidi="th-TH"/>
              </w:rPr>
              <w:t xml:space="preserve">   </w:t>
            </w:r>
            <w:proofErr w:type="gramStart"/>
            <w:r w:rsidRPr="003262C0">
              <w:rPr>
                <w:rFonts w:ascii="TH Niramit AS" w:hAnsi="TH Niramit AS" w:cs="TH Niramit AS"/>
                <w:b/>
                <w:bCs/>
                <w:sz w:val="24"/>
                <w:lang w:bidi="th-TH"/>
              </w:rPr>
              <w:t>TEL :</w:t>
            </w:r>
            <w:proofErr w:type="gramEnd"/>
            <w:r>
              <w:rPr>
                <w:rFonts w:ascii="TH Niramit AS" w:hAnsi="TH Niramit AS" w:cs="TH Niramit AS"/>
                <w:sz w:val="24"/>
                <w:lang w:bidi="th-TH"/>
              </w:rPr>
              <w:t xml:space="preserve"> </w:t>
            </w:r>
            <w:r w:rsidR="00970A49" w:rsidRPr="00A954BF">
              <w:rPr>
                <w:rFonts w:ascii="TH Niramit AS" w:hAnsi="TH Niramit AS" w:cs="TH Niramit AS"/>
                <w:sz w:val="24"/>
              </w:rPr>
              <w:t>082-1979416</w:t>
            </w:r>
            <w:r w:rsidR="00056ADE">
              <w:rPr>
                <w:rFonts w:ascii="TH Niramit AS" w:hAnsi="TH Niramit AS" w:cs="TH Niramit AS"/>
                <w:sz w:val="24"/>
              </w:rPr>
              <w:tab/>
            </w:r>
          </w:p>
          <w:p w14:paraId="3AEC3ED1" w14:textId="4EA0BA9E" w:rsidR="00E0442E" w:rsidRPr="00E0442E" w:rsidRDefault="00E0442E" w:rsidP="00E0442E">
            <w:pPr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Pr="00E0442E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Military Status</w:t>
            </w:r>
            <w:r w:rsidRPr="00E0442E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 </w:t>
            </w:r>
            <w:r w:rsidRPr="00E0442E">
              <w:rPr>
                <w:rFonts w:ascii="TH Niramit AS" w:hAnsi="TH Niramit AS" w:cs="TH Niramit AS"/>
                <w:sz w:val="24"/>
                <w:szCs w:val="24"/>
              </w:rPr>
              <w:t>: Exempted</w:t>
            </w:r>
            <w:r w:rsidR="00056ADE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="00056ADE">
              <w:rPr>
                <w:rFonts w:ascii="TH Niramit AS" w:hAnsi="TH Niramit AS" w:cs="TH Niramit AS"/>
                <w:color w:val="666666"/>
                <w:sz w:val="24"/>
                <w:szCs w:val="24"/>
                <w:shd w:val="clear" w:color="auto" w:fill="FFFFFF"/>
              </w:rPr>
              <w:t>(</w:t>
            </w:r>
            <w:r w:rsidR="00056ADE" w:rsidRPr="00056ADE">
              <w:rPr>
                <w:rFonts w:ascii="TH Niramit AS" w:hAnsi="TH Niramit AS" w:cs="TH Niramit AS"/>
                <w:color w:val="666666"/>
                <w:sz w:val="24"/>
                <w:szCs w:val="24"/>
                <w:shd w:val="clear" w:color="auto" w:fill="FFFFFF"/>
              </w:rPr>
              <w:t>Black Slot</w:t>
            </w:r>
            <w:r w:rsidR="00056ADE">
              <w:rPr>
                <w:rFonts w:ascii="TH Niramit AS" w:hAnsi="TH Niramit AS" w:cs="TH Niramit AS"/>
                <w:color w:val="666666"/>
                <w:sz w:val="24"/>
                <w:szCs w:val="24"/>
                <w:shd w:val="clear" w:color="auto" w:fill="FFFFFF"/>
              </w:rPr>
              <w:t>)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00"/>
            </w:tblGrid>
            <w:tr w:rsidR="00C420C8" w:rsidRPr="00E27F29" w14:paraId="1EB518A9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59420A5" w14:textId="77777777" w:rsidR="00C420C8" w:rsidRPr="00E27F29" w:rsidRDefault="00A777CE" w:rsidP="00441EB9">
                  <w:pPr>
                    <w:pStyle w:val="Heading3"/>
                    <w:rPr>
                      <w:rFonts w:ascii="TH Niramit AS" w:eastAsiaTheme="minorHAnsi" w:hAnsi="TH Niramit AS" w:cs="TH Niramit AS"/>
                      <w:szCs w:val="22"/>
                    </w:rPr>
                  </w:pPr>
                  <w:r w:rsidRPr="00E27F29">
                    <w:rPr>
                      <w:rFonts w:ascii="TH Niramit AS" w:hAnsi="TH Niramit AS" w:cs="TH Niramit AS"/>
                      <w:b/>
                      <w:bCs/>
                      <w:szCs w:val="22"/>
                    </w:rPr>
                    <w:t xml:space="preserve">PORTFOLIO </w:t>
                  </w:r>
                  <w:proofErr w:type="gramStart"/>
                  <w:r w:rsidRPr="00E27F29">
                    <w:rPr>
                      <w:rFonts w:ascii="TH Niramit AS" w:hAnsi="TH Niramit AS" w:cs="TH Niramit AS"/>
                      <w:b/>
                      <w:bCs/>
                      <w:szCs w:val="22"/>
                    </w:rPr>
                    <w:t>LINK :</w:t>
                  </w:r>
                  <w:proofErr w:type="gramEnd"/>
                  <w:r w:rsidRPr="00E27F29">
                    <w:rPr>
                      <w:rFonts w:ascii="TH Niramit AS" w:hAnsi="TH Niramit AS" w:cs="TH Niramit AS"/>
                      <w:szCs w:val="22"/>
                    </w:rPr>
                    <w:t xml:space="preserve"> </w:t>
                  </w:r>
                  <w:r w:rsidR="00E27F29" w:rsidRPr="00E27F29">
                    <w:rPr>
                      <w:rFonts w:ascii="TH Niramit AS" w:hAnsi="TH Niramit AS" w:cs="TH Niramit AS"/>
                      <w:caps w:val="0"/>
                      <w:szCs w:val="22"/>
                    </w:rPr>
                    <w:t>https://pressiix.portfoliobox.net</w:t>
                  </w:r>
                  <w:bookmarkStart w:id="0" w:name="_GoBack"/>
                  <w:bookmarkEnd w:id="0"/>
                  <w:r w:rsidR="00E27F29" w:rsidRPr="00E27F29">
                    <w:rPr>
                      <w:rFonts w:ascii="TH Niramit AS" w:hAnsi="TH Niramit AS" w:cs="TH Niramit AS"/>
                      <w:caps w:val="0"/>
                      <w:szCs w:val="22"/>
                    </w:rPr>
                    <w:t>/</w:t>
                  </w:r>
                </w:p>
              </w:tc>
            </w:tr>
            <w:tr w:rsidR="00C420C8" w:rsidRPr="00E27F29" w14:paraId="043C1E45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47FCE85" w14:textId="77777777" w:rsidR="00C420C8" w:rsidRPr="00E27F29" w:rsidRDefault="00750EA7" w:rsidP="00E27F29">
                  <w:pPr>
                    <w:pStyle w:val="Heading3"/>
                    <w:rPr>
                      <w:rFonts w:ascii="TH Niramit AS" w:hAnsi="TH Niramit AS" w:cs="TH Niramit AS"/>
                      <w:szCs w:val="22"/>
                    </w:rPr>
                  </w:pPr>
                  <w:sdt>
                    <w:sdtPr>
                      <w:rPr>
                        <w:rFonts w:ascii="TH Niramit AS" w:hAnsi="TH Niramit AS" w:cs="TH Niramit AS"/>
                        <w:szCs w:val="22"/>
                      </w:rPr>
                      <w:alias w:val="Objective:"/>
                      <w:tag w:val="Objective:"/>
                      <w:id w:val="319159961"/>
                      <w:placeholder>
                        <w:docPart w:val="40C9FD3644074D96B46EB0730F7392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E27F29">
                        <w:rPr>
                          <w:rFonts w:ascii="TH Niramit AS" w:hAnsi="TH Niramit AS" w:cs="TH Niramit AS"/>
                          <w:b/>
                          <w:bCs/>
                          <w:szCs w:val="22"/>
                        </w:rPr>
                        <w:t>Objective</w:t>
                      </w:r>
                    </w:sdtContent>
                  </w:sdt>
                </w:p>
                <w:p w14:paraId="56227DAC" w14:textId="79C512CD" w:rsidR="00C420C8" w:rsidRPr="00F563EB" w:rsidRDefault="007F5E1E" w:rsidP="00430FA4">
                  <w:pPr>
                    <w:ind w:left="18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</w:pPr>
                  <w:r w:rsidRPr="007F5E1E">
                    <w:rPr>
                      <w:rFonts w:ascii="TH Niramit AS" w:hAnsi="TH Niramit AS" w:cs="TH Niramit AS"/>
                      <w:sz w:val="24"/>
                      <w:szCs w:val="24"/>
                    </w:rPr>
                    <w:t>To apply for the position of software developer ,PHP developer ,web developer</w:t>
                  </w:r>
                  <w:r w:rsidR="00DF3C9E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  <w:lang w:bidi="th-TH"/>
                    </w:rPr>
                    <w:t xml:space="preserve"> </w:t>
                  </w:r>
                  <w:r w:rsidR="00DF3C9E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 xml:space="preserve">and other jobs related to </w:t>
                  </w:r>
                  <w:r w:rsidR="00374146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>i</w:t>
                  </w:r>
                  <w:r w:rsidR="00DF3C9E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 xml:space="preserve">nformation </w:t>
                  </w:r>
                  <w:r w:rsidR="00374146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>t</w:t>
                  </w:r>
                  <w:r w:rsidR="00DF3C9E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>echnology</w:t>
                  </w:r>
                </w:p>
              </w:tc>
            </w:tr>
            <w:tr w:rsidR="00C420C8" w:rsidRPr="00E27F29" w14:paraId="3B4D01A1" w14:textId="77777777" w:rsidTr="00654AD0">
              <w:trPr>
                <w:trHeight w:val="79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161F2B8" w14:textId="77777777" w:rsidR="00C420C8" w:rsidRPr="00E27F29" w:rsidRDefault="00750EA7" w:rsidP="0043426C">
                  <w:pPr>
                    <w:pStyle w:val="Heading3"/>
                    <w:rPr>
                      <w:rFonts w:ascii="TH Niramit AS" w:hAnsi="TH Niramit AS" w:cs="TH Niramit AS"/>
                      <w:b/>
                      <w:bCs/>
                      <w:szCs w:val="22"/>
                    </w:rPr>
                  </w:pPr>
                  <w:sdt>
                    <w:sdtPr>
                      <w:rPr>
                        <w:rFonts w:ascii="TH Niramit AS" w:hAnsi="TH Niramit AS" w:cs="TH Niramit AS"/>
                        <w:b/>
                        <w:bCs/>
                        <w:szCs w:val="22"/>
                      </w:rPr>
                      <w:alias w:val="Skills:"/>
                      <w:tag w:val="Skills:"/>
                      <w:id w:val="1490835561"/>
                      <w:placeholder>
                        <w:docPart w:val="BF0753CE6D794A8490B7C56DE5A612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E27F29">
                        <w:rPr>
                          <w:rFonts w:ascii="TH Niramit AS" w:hAnsi="TH Niramit AS" w:cs="TH Niramit AS"/>
                          <w:b/>
                          <w:bCs/>
                          <w:szCs w:val="22"/>
                        </w:rPr>
                        <w:t>Skills</w:t>
                      </w:r>
                    </w:sdtContent>
                  </w:sdt>
                </w:p>
                <w:p w14:paraId="75A9326A" w14:textId="6E20D7DF" w:rsidR="006A14F7" w:rsidRPr="00F563EB" w:rsidRDefault="006A14F7" w:rsidP="00E27F29">
                  <w:pPr>
                    <w:pStyle w:val="GraphicLine"/>
                    <w:numPr>
                      <w:ilvl w:val="0"/>
                      <w:numId w:val="11"/>
                    </w:numPr>
                    <w:ind w:left="36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Well in reading English</w:t>
                  </w:r>
                </w:p>
                <w:p w14:paraId="770007D6" w14:textId="05D8713D" w:rsidR="006A14F7" w:rsidRPr="005966B7" w:rsidRDefault="006A14F7" w:rsidP="00FD21D6">
                  <w:pPr>
                    <w:pStyle w:val="ListParagraph"/>
                    <w:numPr>
                      <w:ilvl w:val="0"/>
                      <w:numId w:val="11"/>
                    </w:numPr>
                    <w:ind w:left="36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Good command of programming languages</w:t>
                  </w:r>
                  <w:r w:rsid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</w:t>
                  </w:r>
                  <w:r w:rsidR="005966B7" w:rsidRP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>and other technology/tools, such as</w:t>
                  </w:r>
                  <w:r w:rsidR="00FD21D6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</w:t>
                  </w:r>
                  <w:r w:rsidR="00FD21D6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C</w:t>
                  </w:r>
                  <w:r w:rsidR="00FD21D6">
                    <w:rPr>
                      <w:rFonts w:ascii="TH Niramit AS" w:hAnsi="TH Niramit AS" w:cs="TH Niramit AS" w:hint="cs"/>
                      <w:sz w:val="24"/>
                      <w:szCs w:val="24"/>
                      <w:cs/>
                      <w:lang w:bidi="th-TH"/>
                    </w:rPr>
                    <w:t>/</w:t>
                  </w:r>
                  <w:r w:rsidR="00FD21D6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 xml:space="preserve">C++ </w:t>
                  </w:r>
                  <w:r w:rsidR="00FD21D6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,PHP</w:t>
                  </w:r>
                  <w:r w:rsidR="007F5E1E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(</w:t>
                  </w:r>
                  <w:r w:rsidR="007F5E1E" w:rsidRP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>Yii2 framework</w:t>
                  </w:r>
                  <w:r w:rsidR="007F5E1E">
                    <w:rPr>
                      <w:rFonts w:ascii="TH Niramit AS" w:hAnsi="TH Niramit AS" w:cs="TH Niramit AS"/>
                      <w:sz w:val="24"/>
                      <w:szCs w:val="24"/>
                    </w:rPr>
                    <w:t>)</w:t>
                  </w:r>
                  <w:r w:rsidR="00FD21D6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</w:t>
                  </w:r>
                  <w:r w:rsidR="00FD21D6">
                    <w:rPr>
                      <w:rFonts w:ascii="TH Niramit AS" w:hAnsi="TH Niramit AS" w:cs="TH Niramit AS"/>
                      <w:sz w:val="24"/>
                      <w:szCs w:val="24"/>
                    </w:rPr>
                    <w:t>,My</w:t>
                  </w:r>
                  <w:r w:rsidR="00FD21D6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SQL</w:t>
                  </w:r>
                  <w:r w:rsidR="005966B7" w:rsidRP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HTML ,</w:t>
                  </w:r>
                  <w:r w:rsidR="00DF3C9E">
                    <w:rPr>
                      <w:rFonts w:ascii="TH Niramit AS" w:hAnsi="TH Niramit AS" w:cs="TH Niramit AS"/>
                      <w:sz w:val="24"/>
                      <w:szCs w:val="24"/>
                    </w:rPr>
                    <w:t>CSS</w:t>
                  </w:r>
                  <w:r w:rsidR="005966B7" w:rsidRP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</w:t>
                  </w:r>
                  <w:r w:rsidR="00E0442E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,JavaScript </w:t>
                  </w:r>
                  <w:r w:rsidR="005966B7" w:rsidRPr="005966B7">
                    <w:rPr>
                      <w:rFonts w:ascii="TH Niramit AS" w:hAnsi="TH Niramit AS" w:cs="TH Niramit AS"/>
                      <w:sz w:val="24"/>
                      <w:szCs w:val="24"/>
                    </w:rPr>
                    <w:t>,Bootstrap</w:t>
                  </w:r>
                </w:p>
                <w:p w14:paraId="582FC2B2" w14:textId="3348B8C9" w:rsidR="00C420C8" w:rsidRPr="00E27F29" w:rsidRDefault="006A14F7" w:rsidP="007F5E1E">
                  <w:pPr>
                    <w:pStyle w:val="ListParagraph"/>
                    <w:numPr>
                      <w:ilvl w:val="0"/>
                      <w:numId w:val="11"/>
                    </w:numPr>
                    <w:ind w:left="360"/>
                    <w:jc w:val="left"/>
                    <w:rPr>
                      <w:rFonts w:ascii="TH Niramit AS" w:hAnsi="TH Niramit AS" w:cs="TH Niramit AS"/>
                    </w:rPr>
                  </w:pPr>
                  <w:r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Proficient in Microsoft Office programs</w:t>
                  </w:r>
                </w:p>
              </w:tc>
            </w:tr>
          </w:tbl>
          <w:p w14:paraId="65614441" w14:textId="77777777" w:rsidR="00C420C8" w:rsidRDefault="00C420C8" w:rsidP="003856C9">
            <w:pPr>
              <w:rPr>
                <w:rFonts w:ascii="TH Niramit AS" w:hAnsi="TH Niramit AS" w:cs="TH Niramit AS"/>
              </w:rPr>
            </w:pPr>
          </w:p>
          <w:p w14:paraId="6EF1DB1D" w14:textId="77777777" w:rsidR="0026111D" w:rsidRDefault="007D7FEB" w:rsidP="003856C9">
            <w:pPr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D7FEB"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  <w:shd w:val="clear" w:color="auto" w:fill="FFFFFF"/>
              </w:rPr>
              <w:t>Expected Salary</w:t>
            </w:r>
            <w:r>
              <w:rPr>
                <w:rFonts w:ascii="TH Niramit AS" w:hAnsi="TH Niramit AS" w:cs="TH Niramit AS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4444499" w14:textId="5A0F3693" w:rsidR="007D7FEB" w:rsidRPr="007D7FEB" w:rsidRDefault="005966B7" w:rsidP="003856C9">
            <w:pPr>
              <w:rPr>
                <w:rFonts w:ascii="TH Niramit AS" w:hAnsi="TH Niramit AS" w:cs="TH Niramit AS"/>
                <w:sz w:val="24"/>
                <w:szCs w:val="24"/>
                <w:lang w:bidi="th-TH"/>
              </w:rPr>
            </w:pPr>
            <w:r>
              <w:rPr>
                <w:rFonts w:ascii="TH Niramit AS" w:hAnsi="TH Niramit AS" w:cs="TH Niramit AS"/>
                <w:color w:val="000000"/>
                <w:sz w:val="24"/>
                <w:szCs w:val="24"/>
                <w:shd w:val="clear" w:color="auto" w:fill="FFFFFF"/>
                <w:lang w:bidi="th-TH"/>
              </w:rPr>
              <w:t>Negotiable</w:t>
            </w:r>
            <w:r w:rsidR="0026111D">
              <w:rPr>
                <w:rFonts w:ascii="TH Niramit AS" w:hAnsi="TH Niramit AS" w:cs="TH Niramit AS"/>
                <w:color w:val="000000"/>
                <w:sz w:val="24"/>
                <w:szCs w:val="24"/>
                <w:shd w:val="clear" w:color="auto" w:fill="FFFFFF"/>
                <w:lang w:bidi="th-TH"/>
              </w:rPr>
              <w:t xml:space="preserve"> </w:t>
            </w:r>
            <w:r>
              <w:rPr>
                <w:rFonts w:ascii="TH Niramit AS" w:hAnsi="TH Niramit AS" w:cs="TH Niramit AS"/>
                <w:color w:val="000000"/>
                <w:sz w:val="24"/>
                <w:szCs w:val="24"/>
                <w:shd w:val="clear" w:color="auto" w:fill="FFFFFF"/>
                <w:lang w:bidi="th-TH"/>
              </w:rPr>
              <w:t>/</w:t>
            </w:r>
            <w:r w:rsidR="0026111D">
              <w:rPr>
                <w:rFonts w:ascii="TH Niramit AS" w:hAnsi="TH Niramit AS" w:cs="TH Niramit AS"/>
                <w:color w:val="000000"/>
                <w:sz w:val="24"/>
                <w:szCs w:val="24"/>
                <w:shd w:val="clear" w:color="auto" w:fill="FFFFFF"/>
                <w:lang w:bidi="th-TH"/>
              </w:rPr>
              <w:t xml:space="preserve"> </w:t>
            </w:r>
            <w:r>
              <w:rPr>
                <w:rFonts w:ascii="TH Niramit AS" w:hAnsi="TH Niramit AS" w:cs="TH Niramit AS"/>
                <w:color w:val="000000"/>
                <w:sz w:val="24"/>
                <w:szCs w:val="24"/>
                <w:shd w:val="clear" w:color="auto" w:fill="FFFFFF"/>
                <w:lang w:bidi="th-TH"/>
              </w:rPr>
              <w:t>can be discuss</w:t>
            </w:r>
          </w:p>
        </w:tc>
        <w:tc>
          <w:tcPr>
            <w:tcW w:w="6913" w:type="dxa"/>
          </w:tcPr>
          <w:tbl>
            <w:tblPr>
              <w:tblpPr w:leftFromText="180" w:rightFromText="180" w:vertAnchor="page" w:horzAnchor="margin" w:tblpXSpec="center" w:tblpY="1054"/>
              <w:tblOverlap w:val="never"/>
              <w:tblW w:w="4568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15"/>
            </w:tblGrid>
            <w:tr w:rsidR="00C420C8" w:rsidRPr="00E27F29" w14:paraId="4A1720FE" w14:textId="77777777" w:rsidTr="000035F9">
              <w:trPr>
                <w:trHeight w:val="6196"/>
              </w:trPr>
              <w:tc>
                <w:tcPr>
                  <w:tcW w:w="631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A086386" w14:textId="12E6F646" w:rsidR="00C420C8" w:rsidRPr="00E27F29" w:rsidRDefault="000352E6" w:rsidP="006A77CF">
                  <w:pPr>
                    <w:pStyle w:val="Heading2"/>
                    <w:tabs>
                      <w:tab w:val="left" w:pos="932"/>
                      <w:tab w:val="center" w:pos="2626"/>
                    </w:tabs>
                    <w:ind w:right="32"/>
                    <w:jc w:val="left"/>
                    <w:rPr>
                      <w:rFonts w:ascii="TH Niramit AS" w:hAnsi="TH Niramit AS" w:cs="TH Niramit AS"/>
                      <w:sz w:val="22"/>
                      <w:szCs w:val="22"/>
                    </w:rPr>
                  </w:pPr>
                  <w:r>
                    <w:rPr>
                      <w:rFonts w:ascii="TH Niramit AS" w:hAnsi="TH Niramit AS" w:cs="TH Niramit A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17A17FE" wp14:editId="234C0CA6">
                            <wp:simplePos x="0" y="0"/>
                            <wp:positionH relativeFrom="column">
                              <wp:posOffset>1198245</wp:posOffset>
                            </wp:positionH>
                            <wp:positionV relativeFrom="paragraph">
                              <wp:posOffset>-1390650</wp:posOffset>
                            </wp:positionV>
                            <wp:extent cx="962025" cy="1171185"/>
                            <wp:effectExtent l="0" t="0" r="28575" b="1016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2025" cy="1171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2A388A" id="Rectangle 5" o:spid="_x0000_s1026" style="position:absolute;margin-left:94.35pt;margin-top:-109.5pt;width:75.75pt;height: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" filled="f" strokecolor="#1b5a56 [1604]" strokeweight="1pt"/>
                        </w:pict>
                      </mc:Fallback>
                    </mc:AlternateContent>
                  </w:r>
                  <w:r w:rsidR="00E27F29">
                    <w:rPr>
                      <w:rFonts w:ascii="TH Niramit AS" w:hAnsi="TH Niramit AS" w:cs="TH Niramit AS"/>
                      <w:sz w:val="22"/>
                      <w:szCs w:val="22"/>
                    </w:rPr>
                    <w:tab/>
                  </w:r>
                  <w:r w:rsidR="00E27F29">
                    <w:rPr>
                      <w:rFonts w:ascii="TH Niramit AS" w:hAnsi="TH Niramit AS" w:cs="TH Niramit AS"/>
                      <w:sz w:val="22"/>
                      <w:szCs w:val="22"/>
                    </w:rPr>
                    <w:tab/>
                  </w:r>
                  <w:sdt>
                    <w:sdtPr>
                      <w:rPr>
                        <w:rFonts w:ascii="TH Niramit AS" w:hAnsi="TH Niramit AS" w:cs="TH Niramit AS"/>
                        <w:sz w:val="22"/>
                        <w:szCs w:val="22"/>
                      </w:rPr>
                      <w:alias w:val="Experience:"/>
                      <w:tag w:val="Experience:"/>
                      <w:id w:val="1217937480"/>
                      <w:placeholder>
                        <w:docPart w:val="20DE0A1358BF474CBBFC78CA0A13DD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1F72ED">
                        <w:rPr>
                          <w:rFonts w:ascii="TH Niramit AS" w:hAnsi="TH Niramit AS" w:cs="TH Niramit AS"/>
                          <w:b/>
                          <w:bCs/>
                          <w:sz w:val="22"/>
                          <w:szCs w:val="22"/>
                        </w:rPr>
                        <w:t>Experience</w:t>
                      </w:r>
                    </w:sdtContent>
                  </w:sdt>
                </w:p>
                <w:p w14:paraId="4EDEB929" w14:textId="42357A3A" w:rsidR="00A777CE" w:rsidRPr="00E27F29" w:rsidRDefault="00A777CE" w:rsidP="00F563EB">
                  <w:pPr>
                    <w:pStyle w:val="Heading4"/>
                    <w:spacing w:line="240" w:lineRule="auto"/>
                    <w:jc w:val="thaiDistribute"/>
                    <w:rPr>
                      <w:rFonts w:ascii="TH Niramit AS" w:hAnsi="TH Niramit AS" w:cs="TH Niramit AS"/>
                      <w:bCs/>
                    </w:rPr>
                  </w:pP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ART TEAM (PHOTOGRAPHER) • STUDENT COUNCIL IN COLLEGE OF ARTS, MEDIA AND TECHNOLOGY, CHIANG MAI UNIVERSITY •2016-</w:t>
                  </w:r>
                  <w:r w:rsidR="00A74EB3">
                    <w:rPr>
                      <w:rFonts w:ascii="TH Niramit AS" w:hAnsi="TH Niramit AS" w:cs="TH Niramit AS"/>
                      <w:bCs/>
                      <w:caps w:val="0"/>
                    </w:rPr>
                    <w:t>2017</w:t>
                  </w:r>
                </w:p>
                <w:p w14:paraId="51723D8C" w14:textId="4EB43496" w:rsidR="00A777CE" w:rsidRPr="00A954BF" w:rsidRDefault="00A777CE" w:rsidP="005966B7">
                  <w:pPr>
                    <w:pStyle w:val="Heading4"/>
                    <w:numPr>
                      <w:ilvl w:val="0"/>
                      <w:numId w:val="11"/>
                    </w:numPr>
                    <w:spacing w:line="240" w:lineRule="auto"/>
                    <w:ind w:left="360"/>
                    <w:jc w:val="left"/>
                    <w:rPr>
                      <w:rFonts w:ascii="TH Niramit AS" w:hAnsi="TH Niramit AS" w:cs="TH Niramit AS"/>
                      <w:b w:val="0"/>
                      <w:sz w:val="24"/>
                      <w:szCs w:val="24"/>
                    </w:rPr>
                  </w:pPr>
                  <w:r w:rsidRPr="00A954BF">
                    <w:rPr>
                      <w:rFonts w:ascii="TH Niramit AS" w:hAnsi="TH Niramit AS" w:cs="TH Niramit AS"/>
                      <w:b w:val="0"/>
                      <w:caps w:val="0"/>
                      <w:sz w:val="24"/>
                      <w:szCs w:val="24"/>
                    </w:rPr>
                    <w:t xml:space="preserve">Main duty is </w:t>
                  </w:r>
                  <w:proofErr w:type="gramStart"/>
                  <w:r w:rsidRPr="00A954BF">
                    <w:rPr>
                      <w:rFonts w:ascii="TH Niramit AS" w:hAnsi="TH Niramit AS" w:cs="TH Niramit AS"/>
                      <w:b w:val="0"/>
                      <w:caps w:val="0"/>
                      <w:sz w:val="24"/>
                      <w:szCs w:val="24"/>
                    </w:rPr>
                    <w:t>photograph</w:t>
                  </w:r>
                  <w:proofErr w:type="gramEnd"/>
                  <w:r w:rsidRPr="00A954BF">
                    <w:rPr>
                      <w:rFonts w:ascii="TH Niramit AS" w:hAnsi="TH Niramit AS" w:cs="TH Niramit AS"/>
                      <w:b w:val="0"/>
                      <w:caps w:val="0"/>
                      <w:sz w:val="24"/>
                      <w:szCs w:val="24"/>
                    </w:rPr>
                    <w:t xml:space="preserve"> every activities organized by student council.</w:t>
                  </w:r>
                </w:p>
                <w:p w14:paraId="4BFD2729" w14:textId="713A39E1" w:rsidR="00A777CE" w:rsidRPr="00E27F29" w:rsidRDefault="00A777CE" w:rsidP="00F563EB">
                  <w:pPr>
                    <w:pStyle w:val="Heading4"/>
                    <w:spacing w:line="240" w:lineRule="auto"/>
                    <w:jc w:val="thaiDistribute"/>
                    <w:rPr>
                      <w:rFonts w:ascii="TH Niramit AS" w:hAnsi="TH Niramit AS" w:cs="TH Niramit AS"/>
                      <w:bCs/>
                    </w:rPr>
                  </w:pP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GENERAL MEMBER • DEMOCRATIC YOUTH PARTY, CHIANG MAI</w:t>
                  </w:r>
                  <w:r w:rsidR="00A954BF">
                    <w:rPr>
                      <w:rFonts w:ascii="TH Niramit AS" w:hAnsi="TH Niramit AS" w:cs="TH Niramit AS"/>
                      <w:bCs/>
                      <w:caps w:val="0"/>
                    </w:rPr>
                    <w:t xml:space="preserve"> </w:t>
                  </w: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UNIVERSITY • 2014-PRESENT</w:t>
                  </w:r>
                </w:p>
                <w:p w14:paraId="49D428D6" w14:textId="06A0A1FE" w:rsidR="00A777CE" w:rsidRPr="00E27F29" w:rsidRDefault="00A777CE" w:rsidP="005966B7">
                  <w:pPr>
                    <w:pStyle w:val="Heading4"/>
                    <w:numPr>
                      <w:ilvl w:val="0"/>
                      <w:numId w:val="11"/>
                    </w:numPr>
                    <w:spacing w:line="240" w:lineRule="auto"/>
                    <w:ind w:left="360"/>
                    <w:jc w:val="left"/>
                    <w:rPr>
                      <w:rFonts w:ascii="TH Niramit AS" w:hAnsi="TH Niramit AS" w:cs="TH Niramit AS"/>
                      <w:b w:val="0"/>
                    </w:rPr>
                  </w:pPr>
                  <w:r w:rsidRPr="00A954BF">
                    <w:rPr>
                      <w:rFonts w:ascii="TH Niramit AS" w:hAnsi="TH Niramit AS" w:cs="TH Niramit AS"/>
                      <w:b w:val="0"/>
                      <w:caps w:val="0"/>
                      <w:sz w:val="24"/>
                      <w:szCs w:val="24"/>
                    </w:rPr>
                    <w:t>Help many works with student party of university</w:t>
                  </w:r>
                  <w:r w:rsidRPr="00E27F29">
                    <w:rPr>
                      <w:rFonts w:ascii="TH Niramit AS" w:hAnsi="TH Niramit AS" w:cs="TH Niramit AS"/>
                      <w:b w:val="0"/>
                      <w:caps w:val="0"/>
                    </w:rPr>
                    <w:t>.</w:t>
                  </w:r>
                </w:p>
                <w:p w14:paraId="6B2F6485" w14:textId="5348B5EF" w:rsidR="00A777CE" w:rsidRPr="00E27F29" w:rsidRDefault="00A777CE" w:rsidP="00F563EB">
                  <w:pPr>
                    <w:pStyle w:val="Heading4"/>
                    <w:spacing w:line="240" w:lineRule="auto"/>
                    <w:jc w:val="thaiDistribute"/>
                    <w:rPr>
                      <w:rFonts w:ascii="TH Niramit AS" w:hAnsi="TH Niramit AS" w:cs="TH Niramit AS"/>
                      <w:bCs/>
                    </w:rPr>
                  </w:pP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STAFF • CAMTCOMCLUB WITH GARENA THAILAND • 2015</w:t>
                  </w:r>
                </w:p>
                <w:p w14:paraId="143026CC" w14:textId="659E9ADC" w:rsidR="00E27F29" w:rsidRPr="00BC55D9" w:rsidRDefault="00A777CE" w:rsidP="005966B7">
                  <w:pPr>
                    <w:pStyle w:val="Heading4"/>
                    <w:numPr>
                      <w:ilvl w:val="0"/>
                      <w:numId w:val="11"/>
                    </w:numPr>
                    <w:spacing w:line="240" w:lineRule="auto"/>
                    <w:ind w:left="360"/>
                    <w:jc w:val="left"/>
                    <w:rPr>
                      <w:rFonts w:ascii="TH Niramit AS" w:hAnsi="TH Niramit AS" w:cs="TH Niramit AS"/>
                      <w:b w:val="0"/>
                    </w:rPr>
                  </w:pPr>
                  <w:r w:rsidRPr="00A954BF">
                    <w:rPr>
                      <w:rFonts w:ascii="TH Niramit AS" w:hAnsi="TH Niramit AS" w:cs="TH Niramit AS"/>
                      <w:b w:val="0"/>
                      <w:caps w:val="0"/>
                      <w:sz w:val="24"/>
                      <w:szCs w:val="24"/>
                    </w:rPr>
                    <w:t>Manage and coordinate the league of legend tournament</w:t>
                  </w:r>
                  <w:r w:rsidRPr="00E27F29">
                    <w:rPr>
                      <w:rFonts w:ascii="TH Niramit AS" w:hAnsi="TH Niramit AS" w:cs="TH Niramit AS"/>
                      <w:b w:val="0"/>
                      <w:caps w:val="0"/>
                    </w:rPr>
                    <w:t>.</w:t>
                  </w:r>
                </w:p>
                <w:p w14:paraId="164D29EB" w14:textId="3129BE04" w:rsidR="00A777CE" w:rsidRPr="00E27F29" w:rsidRDefault="00E27F29" w:rsidP="00F563EB">
                  <w:pPr>
                    <w:pStyle w:val="Heading4"/>
                    <w:spacing w:line="240" w:lineRule="auto"/>
                    <w:jc w:val="thaiDistribute"/>
                    <w:rPr>
                      <w:rFonts w:ascii="TH Niramit AS" w:hAnsi="TH Niramit AS" w:cs="TH Niramit AS"/>
                      <w:bCs/>
                    </w:rPr>
                  </w:pP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COMPETITOR • ACM-ICPC NORTHERN REGION PROGRAMMING</w:t>
                  </w:r>
                  <w:r w:rsidRPr="00E27F29">
                    <w:rPr>
                      <w:rFonts w:ascii="TH Niramit AS" w:hAnsi="TH Niramit AS" w:cs="TH Niramit AS"/>
                      <w:bCs/>
                    </w:rPr>
                    <w:t xml:space="preserve"> </w:t>
                  </w: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CONTEST •</w:t>
                  </w:r>
                  <w:r w:rsidR="00E25CC2">
                    <w:rPr>
                      <w:rFonts w:ascii="TH Niramit AS" w:hAnsi="TH Niramit AS" w:cs="TH Niramit AS"/>
                      <w:bCs/>
                      <w:caps w:val="0"/>
                    </w:rPr>
                    <w:t xml:space="preserve"> </w:t>
                  </w:r>
                  <w:r w:rsidRPr="00E27F29">
                    <w:rPr>
                      <w:rFonts w:ascii="TH Niramit AS" w:hAnsi="TH Niramit AS" w:cs="TH Niramit AS"/>
                      <w:bCs/>
                      <w:caps w:val="0"/>
                    </w:rPr>
                    <w:t>2016</w:t>
                  </w:r>
                </w:p>
                <w:p w14:paraId="294DCCA0" w14:textId="00E02C6F" w:rsidR="00BC55D9" w:rsidRPr="00A954BF" w:rsidRDefault="00A777CE" w:rsidP="005966B7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ind w:left="36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A954BF">
                    <w:rPr>
                      <w:rFonts w:ascii="TH Niramit AS" w:hAnsi="TH Niramit AS" w:cs="TH Niramit AS"/>
                      <w:sz w:val="24"/>
                      <w:szCs w:val="24"/>
                    </w:rPr>
                    <w:t>Challenging programming language with teammates.</w:t>
                  </w:r>
                </w:p>
                <w:p w14:paraId="28AFEF11" w14:textId="470FE52C" w:rsidR="00BC55D9" w:rsidRDefault="00BC55D9" w:rsidP="005966B7">
                  <w:pPr>
                    <w:spacing w:line="240" w:lineRule="auto"/>
                    <w:jc w:val="left"/>
                    <w:rPr>
                      <w:rFonts w:ascii="TH Niramit AS" w:hAnsi="TH Niramit AS" w:cs="TH Niramit AS"/>
                      <w:bCs/>
                      <w:sz w:val="24"/>
                      <w:szCs w:val="24"/>
                    </w:rPr>
                  </w:pPr>
                  <w:r w:rsidRPr="00BC55D9">
                    <w:rPr>
                      <w:rFonts w:ascii="TH Niramit AS" w:hAnsi="TH Niramit AS" w:cs="TH Niramit AS"/>
                      <w:b/>
                      <w:bCs/>
                    </w:rPr>
                    <w:t>COOPERATIVE EDUCATION STUDENT • 2017-2018</w:t>
                  </w:r>
                  <w:r w:rsidR="005347CD">
                    <w:rPr>
                      <w:rFonts w:ascii="TH Niramit AS" w:hAnsi="TH Niramit AS" w:cs="TH Niramit AS"/>
                      <w:b/>
                      <w:bCs/>
                    </w:rPr>
                    <w:t xml:space="preserve"> </w:t>
                  </w:r>
                  <w:r>
                    <w:rPr>
                      <w:rFonts w:ascii="TH Niramit AS" w:hAnsi="TH Niramit AS" w:cs="TH Niramit AS"/>
                      <w:bCs/>
                      <w:caps/>
                    </w:rPr>
                    <w:br/>
                  </w:r>
                  <w:r>
                    <w:rPr>
                      <w:rFonts w:ascii="TH Niramit AS" w:hAnsi="TH Niramit AS" w:cs="TH Niramit AS"/>
                      <w:bCs/>
                    </w:rPr>
                    <w:t xml:space="preserve">-  </w:t>
                  </w:r>
                  <w:r w:rsidR="00F563EB">
                    <w:rPr>
                      <w:rFonts w:ascii="TH Niramit AS" w:hAnsi="TH Niramit AS" w:cs="TH Niramit AS"/>
                      <w:bCs/>
                    </w:rPr>
                    <w:t xml:space="preserve">    </w:t>
                  </w:r>
                  <w:r w:rsidR="00FE30BF" w:rsidRPr="00FE30BF">
                    <w:rPr>
                      <w:rFonts w:ascii="TH Niramit AS" w:hAnsi="TH Niramit AS" w:cs="TH Niramit AS"/>
                      <w:bCs/>
                      <w:sz w:val="24"/>
                      <w:szCs w:val="24"/>
                    </w:rPr>
                    <w:t>Working in PHP Developer position at CLBS Ltd.</w:t>
                  </w:r>
                  <w:r w:rsidR="00A954BF">
                    <w:rPr>
                      <w:rFonts w:ascii="TH Niramit AS" w:hAnsi="TH Niramit AS" w:cs="TH Niramit AS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07329F5" w14:textId="77EB503B" w:rsidR="006A77CF" w:rsidRDefault="006A77CF" w:rsidP="00DF3C9E">
                  <w:pPr>
                    <w:tabs>
                      <w:tab w:val="left" w:pos="4837"/>
                    </w:tabs>
                    <w:spacing w:line="240" w:lineRule="auto"/>
                    <w:jc w:val="left"/>
                    <w:rPr>
                      <w:rFonts w:ascii="TH Niramit AS" w:hAnsi="TH Niramit AS" w:cs="TH Niramit AS"/>
                      <w:b/>
                      <w:bCs/>
                      <w:lang w:bidi="th-TH"/>
                    </w:rPr>
                  </w:pPr>
                  <w:r w:rsidRPr="006A77CF">
                    <w:rPr>
                      <w:rFonts w:ascii="TH Niramit AS" w:hAnsi="TH Niramit AS" w:cs="TH Niramit AS"/>
                      <w:b/>
                      <w:bCs/>
                    </w:rPr>
                    <w:t>TEACHING ASSISTANT • CHIANG MAI UNIVERSITY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 xml:space="preserve"> </w:t>
                  </w:r>
                  <w:r w:rsidR="00DF3C9E" w:rsidRPr="006A77CF">
                    <w:rPr>
                      <w:rFonts w:ascii="TH Niramit AS" w:hAnsi="TH Niramit AS" w:cs="TH Niramit AS"/>
                      <w:b/>
                      <w:bCs/>
                    </w:rPr>
                    <w:t>•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 xml:space="preserve"> 2017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ab/>
                  </w:r>
                </w:p>
                <w:p w14:paraId="7361E253" w14:textId="22083B1D" w:rsidR="006A77CF" w:rsidRDefault="00F563EB" w:rsidP="005966B7">
                  <w:pPr>
                    <w:pStyle w:val="ListParagraph"/>
                    <w:numPr>
                      <w:ilvl w:val="0"/>
                      <w:numId w:val="11"/>
                    </w:numPr>
                    <w:ind w:left="36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F563EB"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>Teaching assistant</w:t>
                  </w:r>
                  <w:r w:rsidR="00200660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 in </w:t>
                  </w:r>
                  <w:r w:rsidR="00937354">
                    <w:rPr>
                      <w:rFonts w:ascii="TH Niramit AS" w:hAnsi="TH Niramit AS" w:cs="TH Niramit AS"/>
                      <w:sz w:val="24"/>
                      <w:szCs w:val="24"/>
                    </w:rPr>
                    <w:t>c</w:t>
                  </w:r>
                  <w:r w:rsidR="00200660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omputer </w:t>
                  </w:r>
                  <w:r w:rsidR="00937354">
                    <w:rPr>
                      <w:rFonts w:ascii="TH Niramit AS" w:hAnsi="TH Niramit AS" w:cs="TH Niramit AS"/>
                      <w:sz w:val="24"/>
                      <w:szCs w:val="24"/>
                    </w:rPr>
                    <w:t>p</w:t>
                  </w:r>
                  <w:r w:rsidR="00200660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 xml:space="preserve">rogramming </w:t>
                  </w:r>
                  <w:r w:rsidR="00937354">
                    <w:rPr>
                      <w:rFonts w:ascii="TH Niramit AS" w:hAnsi="TH Niramit AS" w:cs="TH Niramit AS"/>
                      <w:sz w:val="24"/>
                      <w:szCs w:val="24"/>
                    </w:rPr>
                    <w:t>c</w:t>
                  </w:r>
                  <w:r w:rsidR="00200660" w:rsidRPr="00F563EB">
                    <w:rPr>
                      <w:rFonts w:ascii="TH Niramit AS" w:hAnsi="TH Niramit AS" w:cs="TH Niramit AS"/>
                      <w:sz w:val="24"/>
                      <w:szCs w:val="24"/>
                    </w:rPr>
                    <w:t>ourse</w:t>
                  </w:r>
                  <w:r w:rsidR="00DF3C9E">
                    <w:rPr>
                      <w:rFonts w:ascii="TH Niramit AS" w:hAnsi="TH Niramit AS" w:cs="TH Niramit AS"/>
                      <w:sz w:val="24"/>
                      <w:szCs w:val="24"/>
                    </w:rPr>
                    <w:t>.</w:t>
                  </w:r>
                </w:p>
                <w:p w14:paraId="3606E38F" w14:textId="465CF9E3" w:rsidR="000937AC" w:rsidRDefault="000937AC" w:rsidP="000937AC">
                  <w:pPr>
                    <w:jc w:val="left"/>
                    <w:rPr>
                      <w:rFonts w:ascii="TH Niramit AS" w:hAnsi="TH Niramit AS" w:cs="TH Niramit AS"/>
                      <w:b/>
                      <w:bCs/>
                    </w:rPr>
                  </w:pPr>
                  <w:r w:rsidRPr="000937AC">
                    <w:rPr>
                      <w:rFonts w:ascii="TH Niramit AS" w:hAnsi="TH Niramit AS" w:cs="TH Niramit AS"/>
                      <w:b/>
                      <w:bCs/>
                      <w:sz w:val="24"/>
                      <w:szCs w:val="24"/>
                    </w:rPr>
                    <w:t>Software Tester</w:t>
                  </w:r>
                  <w:r>
                    <w:rPr>
                      <w:rFonts w:ascii="TH Niramit AS" w:hAnsi="TH Niramit AS" w:cs="TH Niramit A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6A77CF">
                    <w:rPr>
                      <w:rFonts w:ascii="TH Niramit AS" w:hAnsi="TH Niramit AS" w:cs="TH Niramit AS"/>
                      <w:b/>
                      <w:bCs/>
                    </w:rPr>
                    <w:t>•</w:t>
                  </w:r>
                  <w:r>
                    <w:rPr>
                      <w:rFonts w:ascii="TH Niramit AS" w:hAnsi="TH Niramit AS" w:cs="TH Niramit AS"/>
                      <w:b/>
                      <w:bCs/>
                    </w:rPr>
                    <w:t xml:space="preserve"> CrystalSoft Public Co.,Ltd.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 xml:space="preserve"> </w:t>
                  </w:r>
                  <w:r w:rsidR="00DF3C9E" w:rsidRPr="006A77CF">
                    <w:rPr>
                      <w:rFonts w:ascii="TH Niramit AS" w:hAnsi="TH Niramit AS" w:cs="TH Niramit AS"/>
                      <w:b/>
                      <w:bCs/>
                    </w:rPr>
                    <w:t>•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 xml:space="preserve"> 201</w:t>
                  </w:r>
                  <w:r w:rsidR="00DF3C9E">
                    <w:rPr>
                      <w:rFonts w:ascii="TH Niramit AS" w:hAnsi="TH Niramit AS" w:cs="TH Niramit AS"/>
                      <w:b/>
                      <w:bCs/>
                    </w:rPr>
                    <w:t>9</w:t>
                  </w:r>
                </w:p>
                <w:p w14:paraId="5D1D5A1E" w14:textId="15100122" w:rsidR="000937AC" w:rsidRPr="000937AC" w:rsidRDefault="00DF3C9E" w:rsidP="000937AC">
                  <w:pPr>
                    <w:pStyle w:val="ListParagraph"/>
                    <w:numPr>
                      <w:ilvl w:val="0"/>
                      <w:numId w:val="11"/>
                    </w:numPr>
                    <w:ind w:left="360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FE30BF">
                    <w:rPr>
                      <w:rFonts w:ascii="TH Niramit AS" w:hAnsi="TH Niramit AS" w:cs="TH Niramit AS"/>
                      <w:bCs/>
                      <w:sz w:val="24"/>
                      <w:szCs w:val="24"/>
                    </w:rPr>
                    <w:t>Working in</w:t>
                  </w:r>
                  <w:r>
                    <w:rPr>
                      <w:rFonts w:ascii="TH Niramit AS" w:hAnsi="TH Niramit AS" w:cs="TH Niramit AS"/>
                      <w:bCs/>
                      <w:sz w:val="24"/>
                      <w:szCs w:val="24"/>
                    </w:rPr>
                    <w:t xml:space="preserve"> Software Tester position at </w:t>
                  </w:r>
                  <w:r w:rsidRPr="00DF3C9E">
                    <w:rPr>
                      <w:rFonts w:ascii="TH Niramit AS" w:hAnsi="TH Niramit AS" w:cs="TH Niramit AS"/>
                    </w:rPr>
                    <w:t>CrystalSoft Public Co.,Ltd.</w:t>
                  </w:r>
                </w:p>
              </w:tc>
            </w:tr>
            <w:tr w:rsidR="00C420C8" w:rsidRPr="00E27F29" w14:paraId="647ADF8A" w14:textId="77777777" w:rsidTr="000035F9">
              <w:trPr>
                <w:trHeight w:val="2104"/>
              </w:trPr>
              <w:tc>
                <w:tcPr>
                  <w:tcW w:w="631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4598B62" w14:textId="3CB49BA4" w:rsidR="00C420C8" w:rsidRPr="00E27F29" w:rsidRDefault="00750EA7" w:rsidP="008F6337">
                  <w:pPr>
                    <w:pStyle w:val="Heading2"/>
                    <w:rPr>
                      <w:rFonts w:ascii="TH Niramit AS" w:hAnsi="TH Niramit AS" w:cs="TH Niramit AS"/>
                      <w:sz w:val="22"/>
                      <w:szCs w:val="22"/>
                    </w:rPr>
                  </w:pPr>
                  <w:sdt>
                    <w:sdtPr>
                      <w:rPr>
                        <w:rFonts w:ascii="TH Niramit AS" w:hAnsi="TH Niramit AS" w:cs="TH Niramit AS"/>
                        <w:sz w:val="22"/>
                        <w:szCs w:val="22"/>
                      </w:rPr>
                      <w:alias w:val="Education:"/>
                      <w:tag w:val="Education:"/>
                      <w:id w:val="1349516922"/>
                      <w:placeholder>
                        <w:docPart w:val="18732973C8804F2BA6EB947E74AEEA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E27F29">
                        <w:rPr>
                          <w:rFonts w:ascii="TH Niramit AS" w:hAnsi="TH Niramit AS" w:cs="TH Niramit AS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sdtContent>
                  </w:sdt>
                </w:p>
                <w:p w14:paraId="2A452A03" w14:textId="18FC25F2" w:rsidR="00E27F29" w:rsidRPr="001F72ED" w:rsidRDefault="00E27F29" w:rsidP="00E27F29">
                  <w:pPr>
                    <w:pStyle w:val="Heading5"/>
                    <w:jc w:val="left"/>
                    <w:rPr>
                      <w:rFonts w:ascii="TH Niramit AS" w:hAnsi="TH Niramit AS" w:cs="TH Niramit AS"/>
                      <w:b/>
                      <w:bCs/>
                    </w:rPr>
                  </w:pPr>
                  <w:r w:rsidRPr="001F72ED">
                    <w:rPr>
                      <w:rFonts w:ascii="TH Niramit AS" w:hAnsi="TH Niramit AS" w:cs="TH Niramit AS"/>
                      <w:b/>
                      <w:bCs/>
                    </w:rPr>
                    <w:t>B.SC. IN MODERN MANAGEMENT AND INFORMATION TECHNOLOGY • 2014-PRESENT • CHIANG MAI UNIVERSITY</w:t>
                  </w:r>
                </w:p>
                <w:p w14:paraId="3A696EDC" w14:textId="492C2B99" w:rsidR="00E27F29" w:rsidRPr="0050282B" w:rsidRDefault="00E27F29" w:rsidP="001F72ED">
                  <w:pPr>
                    <w:pStyle w:val="Heading5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0282B">
                    <w:rPr>
                      <w:rFonts w:ascii="TH Niramit AS" w:hAnsi="TH Niramit AS" w:cs="TH Niramit AS"/>
                      <w:sz w:val="24"/>
                      <w:szCs w:val="24"/>
                    </w:rPr>
                    <w:t>Total GPA : 2.</w:t>
                  </w:r>
                  <w:r w:rsidR="00D241AC">
                    <w:rPr>
                      <w:rFonts w:ascii="TH Niramit AS" w:hAnsi="TH Niramit AS" w:cs="TH Niramit AS"/>
                      <w:sz w:val="24"/>
                      <w:szCs w:val="24"/>
                    </w:rPr>
                    <w:t>90</w:t>
                  </w:r>
                </w:p>
                <w:p w14:paraId="79CEC97B" w14:textId="381D0168" w:rsidR="00E27F29" w:rsidRPr="001F72ED" w:rsidRDefault="00E27F29" w:rsidP="00E27F29">
                  <w:pPr>
                    <w:pStyle w:val="Heading5"/>
                    <w:jc w:val="left"/>
                    <w:rPr>
                      <w:rFonts w:ascii="TH Niramit AS" w:hAnsi="TH Niramit AS" w:cs="TH Niramit AS"/>
                      <w:b/>
                      <w:bCs/>
                    </w:rPr>
                  </w:pPr>
                  <w:r w:rsidRPr="001F72ED">
                    <w:rPr>
                      <w:rFonts w:ascii="TH Niramit AS" w:hAnsi="TH Niramit AS" w:cs="TH Niramit AS"/>
                      <w:b/>
                      <w:bCs/>
                    </w:rPr>
                    <w:t>CERTIFICATE OF SECONDARY EDUCATION • 2011-2013 •</w:t>
                  </w:r>
                  <w:r w:rsidR="001F72ED" w:rsidRPr="001F72ED">
                    <w:rPr>
                      <w:rFonts w:ascii="TH Niramit AS" w:hAnsi="TH Niramit AS" w:cs="TH Niramit AS"/>
                      <w:b/>
                      <w:bCs/>
                    </w:rPr>
                    <w:t xml:space="preserve"> </w:t>
                  </w:r>
                  <w:r w:rsidRPr="001F72ED">
                    <w:rPr>
                      <w:rFonts w:ascii="TH Niramit AS" w:hAnsi="TH Niramit AS" w:cs="TH Niramit AS"/>
                      <w:b/>
                      <w:bCs/>
                    </w:rPr>
                    <w:t>PIBULWITTAYALAI SCHOOL</w:t>
                  </w:r>
                </w:p>
                <w:p w14:paraId="7AF2A901" w14:textId="77777777" w:rsidR="00E0442E" w:rsidRDefault="00E27F29" w:rsidP="0050282B">
                  <w:pPr>
                    <w:pStyle w:val="Heading5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0282B">
                    <w:rPr>
                      <w:rFonts w:ascii="TH Niramit AS" w:hAnsi="TH Niramit AS" w:cs="TH Niramit AS"/>
                      <w:sz w:val="24"/>
                      <w:szCs w:val="24"/>
                    </w:rPr>
                    <w:t>Education Program : Math &amp; Science</w:t>
                  </w:r>
                </w:p>
                <w:p w14:paraId="0D14728A" w14:textId="707E6707" w:rsidR="00C420C8" w:rsidRPr="0050282B" w:rsidRDefault="00FF3FF5" w:rsidP="0050282B">
                  <w:pPr>
                    <w:pStyle w:val="Heading5"/>
                    <w:jc w:val="left"/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 xml:space="preserve">Total </w:t>
                  </w:r>
                  <w:r w:rsidR="00E27F29" w:rsidRPr="0050282B">
                    <w:rPr>
                      <w:rFonts w:ascii="TH Niramit AS" w:hAnsi="TH Niramit AS" w:cs="TH Niramit AS"/>
                      <w:sz w:val="24"/>
                      <w:szCs w:val="24"/>
                    </w:rPr>
                    <w:t>GPA : 2.</w:t>
                  </w:r>
                  <w:r>
                    <w:rPr>
                      <w:rFonts w:ascii="TH Niramit AS" w:hAnsi="TH Niramit AS" w:cs="TH Niramit AS"/>
                      <w:sz w:val="24"/>
                      <w:szCs w:val="24"/>
                      <w:lang w:bidi="th-TH"/>
                    </w:rPr>
                    <w:t>71</w:t>
                  </w:r>
                </w:p>
              </w:tc>
            </w:tr>
          </w:tbl>
          <w:p w14:paraId="58DE8EF1" w14:textId="60F38759" w:rsidR="00C420C8" w:rsidRPr="00E27F29" w:rsidRDefault="00E0442E" w:rsidP="003856C9">
            <w:pPr>
              <w:rPr>
                <w:rFonts w:ascii="TH Niramit AS" w:hAnsi="TH Niramit AS" w:cs="TH Niramit A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2FB6D7" wp14:editId="7F1320B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-721678</wp:posOffset>
                  </wp:positionV>
                  <wp:extent cx="944880" cy="1150620"/>
                  <wp:effectExtent l="0" t="0" r="7620" b="0"/>
                  <wp:wrapNone/>
                  <wp:docPr id="3" name="Picture 3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A846B95" w14:textId="289FEA4B" w:rsidR="003F5FDB" w:rsidRDefault="003F5FDB" w:rsidP="00A777CE">
      <w:pPr>
        <w:pStyle w:val="NoSpacing"/>
        <w:jc w:val="both"/>
      </w:pPr>
    </w:p>
    <w:sectPr w:rsidR="003F5FDB" w:rsidSect="00E27F2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0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BE982" w14:textId="77777777" w:rsidR="00750EA7" w:rsidRDefault="00750EA7" w:rsidP="003856C9">
      <w:pPr>
        <w:spacing w:after="0" w:line="240" w:lineRule="auto"/>
      </w:pPr>
      <w:r>
        <w:separator/>
      </w:r>
    </w:p>
  </w:endnote>
  <w:endnote w:type="continuationSeparator" w:id="0">
    <w:p w14:paraId="2DF25880" w14:textId="77777777" w:rsidR="00750EA7" w:rsidRDefault="00750EA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6860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95E9561" wp14:editId="0C95542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5FFF8A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365135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F4CE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1FBEE38" wp14:editId="68EEC2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4D1457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34A8" w14:textId="77777777" w:rsidR="00750EA7" w:rsidRDefault="00750EA7" w:rsidP="003856C9">
      <w:pPr>
        <w:spacing w:after="0" w:line="240" w:lineRule="auto"/>
      </w:pPr>
      <w:r>
        <w:separator/>
      </w:r>
    </w:p>
  </w:footnote>
  <w:footnote w:type="continuationSeparator" w:id="0">
    <w:p w14:paraId="62BC5360" w14:textId="77777777" w:rsidR="00750EA7" w:rsidRDefault="00750EA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417F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B93EFF9" wp14:editId="4569DD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D2BEE0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9ADC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7C917B4" wp14:editId="589F4A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A5F7BF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858E2"/>
    <w:multiLevelType w:val="hybridMultilevel"/>
    <w:tmpl w:val="BE86CEBE"/>
    <w:lvl w:ilvl="0" w:tplc="2C2265F4">
      <w:start w:val="2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49"/>
    <w:rsid w:val="000035F9"/>
    <w:rsid w:val="000352E6"/>
    <w:rsid w:val="00052BE1"/>
    <w:rsid w:val="00056ADE"/>
    <w:rsid w:val="00064BCD"/>
    <w:rsid w:val="0007412A"/>
    <w:rsid w:val="000937AC"/>
    <w:rsid w:val="000E6338"/>
    <w:rsid w:val="0010199E"/>
    <w:rsid w:val="0010257B"/>
    <w:rsid w:val="001166C2"/>
    <w:rsid w:val="00122B68"/>
    <w:rsid w:val="0012774E"/>
    <w:rsid w:val="001503AC"/>
    <w:rsid w:val="001765FE"/>
    <w:rsid w:val="00180A64"/>
    <w:rsid w:val="001845B8"/>
    <w:rsid w:val="0019561F"/>
    <w:rsid w:val="001B32D2"/>
    <w:rsid w:val="001F72ED"/>
    <w:rsid w:val="00200660"/>
    <w:rsid w:val="002320F8"/>
    <w:rsid w:val="0026111D"/>
    <w:rsid w:val="00273611"/>
    <w:rsid w:val="00274679"/>
    <w:rsid w:val="00283B81"/>
    <w:rsid w:val="00291885"/>
    <w:rsid w:val="00293B83"/>
    <w:rsid w:val="002A3621"/>
    <w:rsid w:val="002A4C3B"/>
    <w:rsid w:val="002B35E7"/>
    <w:rsid w:val="002B3890"/>
    <w:rsid w:val="002B7747"/>
    <w:rsid w:val="002C77B9"/>
    <w:rsid w:val="002F485A"/>
    <w:rsid w:val="003053D9"/>
    <w:rsid w:val="003262C0"/>
    <w:rsid w:val="0033066E"/>
    <w:rsid w:val="00374146"/>
    <w:rsid w:val="003856C9"/>
    <w:rsid w:val="00396369"/>
    <w:rsid w:val="003C0901"/>
    <w:rsid w:val="003E1B3F"/>
    <w:rsid w:val="003F4D31"/>
    <w:rsid w:val="003F5FDB"/>
    <w:rsid w:val="00430FA4"/>
    <w:rsid w:val="0043426C"/>
    <w:rsid w:val="00441EB9"/>
    <w:rsid w:val="00463463"/>
    <w:rsid w:val="00473EF8"/>
    <w:rsid w:val="004760E5"/>
    <w:rsid w:val="00494A27"/>
    <w:rsid w:val="004D22BB"/>
    <w:rsid w:val="0050282B"/>
    <w:rsid w:val="005152F2"/>
    <w:rsid w:val="005246B9"/>
    <w:rsid w:val="005347CD"/>
    <w:rsid w:val="00534E4E"/>
    <w:rsid w:val="00551D35"/>
    <w:rsid w:val="005562D4"/>
    <w:rsid w:val="00557019"/>
    <w:rsid w:val="005674AC"/>
    <w:rsid w:val="00580916"/>
    <w:rsid w:val="00580925"/>
    <w:rsid w:val="005966B7"/>
    <w:rsid w:val="005A1E51"/>
    <w:rsid w:val="005A7E57"/>
    <w:rsid w:val="005B046D"/>
    <w:rsid w:val="005B30EF"/>
    <w:rsid w:val="005B68E7"/>
    <w:rsid w:val="005E49D1"/>
    <w:rsid w:val="00616FF4"/>
    <w:rsid w:val="00654AD0"/>
    <w:rsid w:val="0065698F"/>
    <w:rsid w:val="00674AB1"/>
    <w:rsid w:val="00686FA1"/>
    <w:rsid w:val="006A14F7"/>
    <w:rsid w:val="006A2C6F"/>
    <w:rsid w:val="006A3CE7"/>
    <w:rsid w:val="006A77CF"/>
    <w:rsid w:val="006B6833"/>
    <w:rsid w:val="006E475B"/>
    <w:rsid w:val="00703C5F"/>
    <w:rsid w:val="007314C1"/>
    <w:rsid w:val="00732C4F"/>
    <w:rsid w:val="00743379"/>
    <w:rsid w:val="00747550"/>
    <w:rsid w:val="00750EA7"/>
    <w:rsid w:val="007803B7"/>
    <w:rsid w:val="007A7C08"/>
    <w:rsid w:val="007B2F5C"/>
    <w:rsid w:val="007C5F05"/>
    <w:rsid w:val="007D7FEB"/>
    <w:rsid w:val="007F5E1E"/>
    <w:rsid w:val="00807CF7"/>
    <w:rsid w:val="00825ED8"/>
    <w:rsid w:val="00826A61"/>
    <w:rsid w:val="00832043"/>
    <w:rsid w:val="00832F81"/>
    <w:rsid w:val="00841714"/>
    <w:rsid w:val="00844D66"/>
    <w:rsid w:val="008501C7"/>
    <w:rsid w:val="008C7CA2"/>
    <w:rsid w:val="008E12C8"/>
    <w:rsid w:val="008F6337"/>
    <w:rsid w:val="00911471"/>
    <w:rsid w:val="00914DAF"/>
    <w:rsid w:val="0093286E"/>
    <w:rsid w:val="00937354"/>
    <w:rsid w:val="009554D1"/>
    <w:rsid w:val="0096057D"/>
    <w:rsid w:val="009630F9"/>
    <w:rsid w:val="00970A49"/>
    <w:rsid w:val="00974D66"/>
    <w:rsid w:val="00991A1A"/>
    <w:rsid w:val="009D1627"/>
    <w:rsid w:val="009E4271"/>
    <w:rsid w:val="00A42F91"/>
    <w:rsid w:val="00A74EB3"/>
    <w:rsid w:val="00A777CE"/>
    <w:rsid w:val="00A954BF"/>
    <w:rsid w:val="00AB6F43"/>
    <w:rsid w:val="00AF1258"/>
    <w:rsid w:val="00AF7AE3"/>
    <w:rsid w:val="00B01E52"/>
    <w:rsid w:val="00B338F2"/>
    <w:rsid w:val="00B353EC"/>
    <w:rsid w:val="00B550FC"/>
    <w:rsid w:val="00B63EFE"/>
    <w:rsid w:val="00B8103D"/>
    <w:rsid w:val="00B82780"/>
    <w:rsid w:val="00B85871"/>
    <w:rsid w:val="00B90E77"/>
    <w:rsid w:val="00B93310"/>
    <w:rsid w:val="00BB3B21"/>
    <w:rsid w:val="00BC1F18"/>
    <w:rsid w:val="00BC55D9"/>
    <w:rsid w:val="00BD2E58"/>
    <w:rsid w:val="00BF6BAB"/>
    <w:rsid w:val="00C007A5"/>
    <w:rsid w:val="00C04F0A"/>
    <w:rsid w:val="00C11312"/>
    <w:rsid w:val="00C34171"/>
    <w:rsid w:val="00C35A9F"/>
    <w:rsid w:val="00C420C8"/>
    <w:rsid w:val="00C4403A"/>
    <w:rsid w:val="00C44D7B"/>
    <w:rsid w:val="00C65436"/>
    <w:rsid w:val="00CB5B37"/>
    <w:rsid w:val="00CE6306"/>
    <w:rsid w:val="00D11C4D"/>
    <w:rsid w:val="00D241AC"/>
    <w:rsid w:val="00D44962"/>
    <w:rsid w:val="00D5067A"/>
    <w:rsid w:val="00D80019"/>
    <w:rsid w:val="00D9139E"/>
    <w:rsid w:val="00D9475F"/>
    <w:rsid w:val="00DC0F74"/>
    <w:rsid w:val="00DC79BB"/>
    <w:rsid w:val="00DF0A0F"/>
    <w:rsid w:val="00DF3C9E"/>
    <w:rsid w:val="00E0442E"/>
    <w:rsid w:val="00E04824"/>
    <w:rsid w:val="00E23D6E"/>
    <w:rsid w:val="00E25CC2"/>
    <w:rsid w:val="00E27F29"/>
    <w:rsid w:val="00E34D58"/>
    <w:rsid w:val="00E43CF6"/>
    <w:rsid w:val="00E6732E"/>
    <w:rsid w:val="00E941EF"/>
    <w:rsid w:val="00EB1C1B"/>
    <w:rsid w:val="00EC2021"/>
    <w:rsid w:val="00EF1E01"/>
    <w:rsid w:val="00F077AE"/>
    <w:rsid w:val="00F14687"/>
    <w:rsid w:val="00F563EB"/>
    <w:rsid w:val="00F56435"/>
    <w:rsid w:val="00F76813"/>
    <w:rsid w:val="00F91A9C"/>
    <w:rsid w:val="00F927F0"/>
    <w:rsid w:val="00FA07AA"/>
    <w:rsid w:val="00FB0A17"/>
    <w:rsid w:val="00FB6A8F"/>
    <w:rsid w:val="00FD21D6"/>
    <w:rsid w:val="00FE20E6"/>
    <w:rsid w:val="00FE30BF"/>
    <w:rsid w:val="00FE7FC3"/>
    <w:rsid w:val="00FF1356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AB38"/>
  <w15:chartTrackingRefBased/>
  <w15:docId w15:val="{61F657F3-2674-4544-8749-C943A48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C9FD3644074D96B46EB0730F73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346EA-76C8-4B24-A9CA-245BE5EF5442}"/>
      </w:docPartPr>
      <w:docPartBody>
        <w:p w:rsidR="00B520F3" w:rsidRDefault="00686F1E">
          <w:pPr>
            <w:pStyle w:val="40C9FD3644074D96B46EB0730F73920F"/>
          </w:pPr>
          <w:r>
            <w:t>Objective</w:t>
          </w:r>
        </w:p>
      </w:docPartBody>
    </w:docPart>
    <w:docPart>
      <w:docPartPr>
        <w:name w:val="BF0753CE6D794A8490B7C56DE5A6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2051-D0EE-4EFF-9E82-31A12DF1B2A2}"/>
      </w:docPartPr>
      <w:docPartBody>
        <w:p w:rsidR="00B520F3" w:rsidRDefault="00686F1E">
          <w:pPr>
            <w:pStyle w:val="BF0753CE6D794A8490B7C56DE5A6127E"/>
          </w:pPr>
          <w:r>
            <w:t>Skills</w:t>
          </w:r>
        </w:p>
      </w:docPartBody>
    </w:docPart>
    <w:docPart>
      <w:docPartPr>
        <w:name w:val="20DE0A1358BF474CBBFC78CA0A1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D1DE0-B308-409A-90E8-26FFCC64517A}"/>
      </w:docPartPr>
      <w:docPartBody>
        <w:p w:rsidR="00B520F3" w:rsidRDefault="00686F1E">
          <w:pPr>
            <w:pStyle w:val="20DE0A1358BF474CBBFC78CA0A13DD65"/>
          </w:pPr>
          <w:r w:rsidRPr="005152F2">
            <w:t>Experience</w:t>
          </w:r>
        </w:p>
      </w:docPartBody>
    </w:docPart>
    <w:docPart>
      <w:docPartPr>
        <w:name w:val="18732973C8804F2BA6EB947E74AE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7ADA7-632D-401E-898B-B62E817E2E61}"/>
      </w:docPartPr>
      <w:docPartBody>
        <w:p w:rsidR="00B520F3" w:rsidRDefault="00686F1E">
          <w:pPr>
            <w:pStyle w:val="18732973C8804F2BA6EB947E74AEEA4F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22"/>
    <w:rsid w:val="00081CE0"/>
    <w:rsid w:val="0008626B"/>
    <w:rsid w:val="000E55E8"/>
    <w:rsid w:val="001373F6"/>
    <w:rsid w:val="00167C2C"/>
    <w:rsid w:val="00186035"/>
    <w:rsid w:val="001B0578"/>
    <w:rsid w:val="001F5EED"/>
    <w:rsid w:val="00236994"/>
    <w:rsid w:val="003160A0"/>
    <w:rsid w:val="00395A98"/>
    <w:rsid w:val="00466FC9"/>
    <w:rsid w:val="00686F1E"/>
    <w:rsid w:val="006B6D22"/>
    <w:rsid w:val="0073797D"/>
    <w:rsid w:val="007B58C8"/>
    <w:rsid w:val="00B029BF"/>
    <w:rsid w:val="00B520F3"/>
    <w:rsid w:val="00D024EE"/>
    <w:rsid w:val="00D66D9D"/>
    <w:rsid w:val="00D86700"/>
    <w:rsid w:val="00FD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C24A9178140D8801D645EDEE455B8">
    <w:name w:val="858C24A9178140D8801D645EDEE455B8"/>
  </w:style>
  <w:style w:type="paragraph" w:customStyle="1" w:styleId="42F70624BD9E4CC98FE5ABCB657016E8">
    <w:name w:val="42F70624BD9E4CC98FE5ABCB657016E8"/>
  </w:style>
  <w:style w:type="paragraph" w:customStyle="1" w:styleId="35348C26DA824BD9B34305983DA1125C">
    <w:name w:val="35348C26DA824BD9B34305983DA1125C"/>
  </w:style>
  <w:style w:type="paragraph" w:customStyle="1" w:styleId="EA7196F3942D4AB6BB28CFA09284BCAB">
    <w:name w:val="EA7196F3942D4AB6BB28CFA09284BCAB"/>
  </w:style>
  <w:style w:type="paragraph" w:customStyle="1" w:styleId="7AEE46771C1947D1B70C0B697D55E066">
    <w:name w:val="7AEE46771C1947D1B70C0B697D55E066"/>
  </w:style>
  <w:style w:type="paragraph" w:customStyle="1" w:styleId="40C9FD3644074D96B46EB0730F73920F">
    <w:name w:val="40C9FD3644074D96B46EB0730F73920F"/>
  </w:style>
  <w:style w:type="paragraph" w:customStyle="1" w:styleId="531BBE13B1C04FD794C4BE0E01CA537C">
    <w:name w:val="531BBE13B1C04FD794C4BE0E01CA537C"/>
  </w:style>
  <w:style w:type="paragraph" w:customStyle="1" w:styleId="BF0753CE6D794A8490B7C56DE5A6127E">
    <w:name w:val="BF0753CE6D794A8490B7C56DE5A6127E"/>
  </w:style>
  <w:style w:type="paragraph" w:customStyle="1" w:styleId="DA3948C167944F0FABE9070A1F7F0C32">
    <w:name w:val="DA3948C167944F0FABE9070A1F7F0C32"/>
  </w:style>
  <w:style w:type="paragraph" w:customStyle="1" w:styleId="20DE0A1358BF474CBBFC78CA0A13DD65">
    <w:name w:val="20DE0A1358BF474CBBFC78CA0A13DD65"/>
  </w:style>
  <w:style w:type="paragraph" w:customStyle="1" w:styleId="B1EEEB98D9544FD2A18EA98A8910340A">
    <w:name w:val="B1EEEB98D9544FD2A18EA98A8910340A"/>
  </w:style>
  <w:style w:type="paragraph" w:customStyle="1" w:styleId="06134842A65A4CBDAA92CF69EFF0512C">
    <w:name w:val="06134842A65A4CBDAA92CF69EFF0512C"/>
  </w:style>
  <w:style w:type="paragraph" w:customStyle="1" w:styleId="4FE481DB57E84420ABD284502BA2A9D9">
    <w:name w:val="4FE481DB57E84420ABD284502BA2A9D9"/>
  </w:style>
  <w:style w:type="paragraph" w:customStyle="1" w:styleId="E0ED3442849F4AA38C4EC39D9AD6B9C2">
    <w:name w:val="E0ED3442849F4AA38C4EC39D9AD6B9C2"/>
  </w:style>
  <w:style w:type="paragraph" w:customStyle="1" w:styleId="A11E05652FC54553A38A6DD49B80E157">
    <w:name w:val="A11E05652FC54553A38A6DD49B80E157"/>
  </w:style>
  <w:style w:type="paragraph" w:customStyle="1" w:styleId="864D52C204894A88B399595096F03865">
    <w:name w:val="864D52C204894A88B399595096F03865"/>
  </w:style>
  <w:style w:type="paragraph" w:customStyle="1" w:styleId="A68A317F0EA4489CBE1EE3A956C812EA">
    <w:name w:val="A68A317F0EA4489CBE1EE3A956C812EA"/>
  </w:style>
  <w:style w:type="paragraph" w:customStyle="1" w:styleId="B50EB502CBEA4541A9E4B3EA98FED583">
    <w:name w:val="B50EB502CBEA4541A9E4B3EA98FED583"/>
  </w:style>
  <w:style w:type="paragraph" w:customStyle="1" w:styleId="18732973C8804F2BA6EB947E74AEEA4F">
    <w:name w:val="18732973C8804F2BA6EB947E74AEEA4F"/>
  </w:style>
  <w:style w:type="paragraph" w:customStyle="1" w:styleId="FE1C05A5FAD64CAD98B5157E76E61009">
    <w:name w:val="FE1C05A5FAD64CAD98B5157E76E61009"/>
  </w:style>
  <w:style w:type="paragraph" w:customStyle="1" w:styleId="7FDE0178F1824604B475F4FF7D2017CA">
    <w:name w:val="7FDE0178F1824604B475F4FF7D2017CA"/>
  </w:style>
  <w:style w:type="paragraph" w:customStyle="1" w:styleId="9A90E518D6AC4B37BD182BDF1CBD8887">
    <w:name w:val="9A90E518D6AC4B37BD182BDF1CBD8887"/>
  </w:style>
  <w:style w:type="paragraph" w:customStyle="1" w:styleId="BD1B49CBC1204F42B57258D85A9E5FF5">
    <w:name w:val="BD1B49CBC1204F42B57258D85A9E5FF5"/>
  </w:style>
  <w:style w:type="paragraph" w:customStyle="1" w:styleId="5802EBA9F3C243DD856F9433F7478540">
    <w:name w:val="5802EBA9F3C243DD856F9433F7478540"/>
  </w:style>
  <w:style w:type="paragraph" w:customStyle="1" w:styleId="DF640A7AB6654916B98C99D08D4A0430">
    <w:name w:val="DF640A7AB6654916B98C99D08D4A0430"/>
    <w:rsid w:val="006B6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MOO(2).dotx</Template>
  <TotalTime>84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Piampuetchana</dc:creator>
  <cp:keywords/>
  <dc:description/>
  <cp:lastModifiedBy>Watcharapon Piampuetchana</cp:lastModifiedBy>
  <cp:revision>36</cp:revision>
  <cp:lastPrinted>2019-07-11T14:11:00Z</cp:lastPrinted>
  <dcterms:created xsi:type="dcterms:W3CDTF">2019-04-10T06:33:00Z</dcterms:created>
  <dcterms:modified xsi:type="dcterms:W3CDTF">2019-07-11T14:11:00Z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